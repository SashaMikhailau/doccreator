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0C1D" w14:textId="77777777" w:rsidR="00F95A7A" w:rsidRDefault="00F95A7A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14:paraId="385F671D" w14:textId="77777777" w:rsidR="00F95A7A" w:rsidRDefault="001F1CAD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  <w:r w:rsidRPr="00A7481F">
        <w:rPr>
          <w:rFonts w:ascii="Calibri" w:hAnsi="Calibri" w:cs="Calibri"/>
          <w:b/>
          <w:color w:val="000000"/>
          <w:sz w:val="28"/>
          <w:szCs w:val="28"/>
        </w:rPr>
        <w:t>-</w:t>
      </w: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3F038E50" w14:textId="5800A40F" w:rsidR="00F95A7A" w:rsidRPr="00567FF1" w:rsidRDefault="001F1CAD">
      <w:pPr>
        <w:jc w:val="center"/>
        <w:rPr>
          <w:lang w:val="en-US"/>
        </w:rPr>
      </w:pPr>
      <w:r>
        <w:rPr>
          <w:color w:val="000000"/>
          <w:sz w:val="28"/>
          <w:szCs w:val="28"/>
        </w:rPr>
        <w:t>о</w:t>
      </w:r>
      <w:r w:rsidRPr="00567FF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стоимости</w:t>
      </w:r>
      <w:r w:rsidRPr="00567FF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проведения</w:t>
      </w:r>
      <w:r w:rsidR="00567FF1">
        <w:rPr>
          <w:color w:val="000000"/>
          <w:sz w:val="28"/>
          <w:szCs w:val="28"/>
          <w:lang w:val="en-US"/>
        </w:rPr>
        <w:t xml:space="preserve"> </w:t>
      </w:r>
      <w:r w:rsidR="00567FF1" w:rsidRPr="00567FF1">
        <w:rPr>
          <w:color w:val="000000"/>
          <w:sz w:val="28"/>
          <w:szCs w:val="28"/>
          <w:lang w:val="en-US"/>
        </w:rPr>
        <w:t>[EXP_TYPE] №[EXPERT_DEPARTURE_CODE][NUMBER] от [FINISH_DATE].</w:t>
      </w:r>
      <w:bookmarkStart w:id="0" w:name="_GoBack"/>
      <w:bookmarkEnd w:id="0"/>
    </w:p>
    <w:p w14:paraId="0677778C" w14:textId="77777777" w:rsidR="00F95A7A" w:rsidRPr="00567FF1" w:rsidRDefault="00F95A7A">
      <w:pPr>
        <w:ind w:left="-360" w:firstLine="180"/>
        <w:jc w:val="center"/>
        <w:rPr>
          <w:color w:val="000000"/>
          <w:sz w:val="28"/>
          <w:szCs w:val="28"/>
          <w:lang w:val="en-US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000" w:firstRow="0" w:lastRow="0" w:firstColumn="0" w:lastColumn="0" w:noHBand="0" w:noVBand="0"/>
      </w:tblPr>
      <w:tblGrid>
        <w:gridCol w:w="7506"/>
        <w:gridCol w:w="2830"/>
      </w:tblGrid>
      <w:tr w:rsidR="00F95A7A" w14:paraId="2E5050E8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1D93A" w14:textId="77777777" w:rsidR="00F95A7A" w:rsidRPr="005221DE" w:rsidRDefault="001F1CAD">
            <w:pPr>
              <w:jc w:val="center"/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Наименование расходов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755B9" w14:textId="77777777" w:rsidR="00F95A7A" w:rsidRDefault="001F1CA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F95A7A" w14:paraId="437DF0BD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C9EAF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1. Стоимость расходных материалов,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08793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1" w:name="bRashod"/>
            <w:bookmarkEnd w:id="1"/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 w:rsidR="00F95A7A" w14:paraId="6D3014F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9506F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2.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FA0FF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bookmarkStart w:id="2" w:name="bRemont"/>
            <w:bookmarkEnd w:id="2"/>
            <w:r>
              <w:rPr>
                <w:color w:val="000000"/>
                <w:sz w:val="28"/>
                <w:szCs w:val="28"/>
                <w:lang w:val="en-US"/>
              </w:rPr>
              <w:t>[INV_COST]</w:t>
            </w:r>
          </w:p>
        </w:tc>
      </w:tr>
      <w:tr w:rsidR="00F95A7A" w14:paraId="10276371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19974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3. Время, затраченное экспертом (экспертами), часов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8E0DE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3" w:name="bTime"/>
            <w:bookmarkEnd w:id="3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F95A7A" w14:paraId="21C7299E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EA1C5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 xml:space="preserve">4. Время затраченное _______________________,  часов       </w:t>
            </w:r>
          </w:p>
          <w:p w14:paraId="7C30D37C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42D7" w14:textId="77777777" w:rsidR="00F95A7A" w:rsidRDefault="001F1CAD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95A7A" w14:paraId="392E01A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46172" w14:textId="77777777" w:rsidR="00F95A7A" w:rsidRPr="005221DE" w:rsidRDefault="001F1CAD">
            <w:pPr>
              <w:overflowPunct w:val="0"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 xml:space="preserve">5. </w:t>
            </w:r>
            <w:r w:rsidRPr="005221DE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3, 4), часов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B4475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rFonts w:eastAsia="Noto Sans CJK SC Regular"/>
                <w:color w:val="000000"/>
                <w:sz w:val="28"/>
                <w:szCs w:val="28"/>
              </w:rPr>
            </w:pPr>
            <w:bookmarkStart w:id="4" w:name="bTime2"/>
            <w:bookmarkEnd w:id="4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F95A7A" w14:paraId="71C9F35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2A356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6. Стоимость текущего ремонта экспертного (специального) оборудования (пункт 2 х пункт 5),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0E625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5" w:name="bSumRem"/>
            <w:bookmarkEnd w:id="5"/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 w:rsidR="00F95A7A" w14:paraId="3CD66C28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9C2B2" w14:textId="77777777" w:rsidR="00F95A7A" w:rsidRPr="005221DE" w:rsidRDefault="001F1CAD">
            <w:pPr>
              <w:rPr>
                <w:sz w:val="28"/>
                <w:szCs w:val="28"/>
              </w:rPr>
            </w:pPr>
            <w:r w:rsidRPr="005221DE">
              <w:rPr>
                <w:b/>
                <w:color w:val="000000"/>
                <w:sz w:val="28"/>
                <w:szCs w:val="28"/>
              </w:rPr>
              <w:t>7. Стоимость проведения экспертизы (исследования) (сумма пунктов 1 и 6),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F225F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6" w:name="bSum"/>
            <w:bookmarkEnd w:id="6"/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</w:tbl>
    <w:p w14:paraId="0EFC23A3" w14:textId="77777777" w:rsidR="00A7481F" w:rsidRDefault="00A7481F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90"/>
        <w:gridCol w:w="360"/>
        <w:gridCol w:w="2011"/>
        <w:gridCol w:w="599"/>
        <w:gridCol w:w="3471"/>
      </w:tblGrid>
      <w:tr w:rsidR="003B00B1" w14:paraId="2A5123BB" w14:textId="77777777" w:rsidTr="003B00B1">
        <w:trPr>
          <w:trHeight w:val="697"/>
        </w:trPr>
        <w:tc>
          <w:tcPr>
            <w:tcW w:w="3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1240F" w14:textId="77777777" w:rsidR="003B00B1" w:rsidRDefault="003B00B1">
            <w:pPr>
              <w:snapToGrid w:val="0"/>
              <w:jc w:val="center"/>
              <w:rPr>
                <w:b/>
                <w:color w:val="000000"/>
                <w:sz w:val="28"/>
                <w:szCs w:val="28"/>
                <w:lang w:bidi="hi-IN"/>
              </w:rPr>
            </w:pPr>
            <w:bookmarkStart w:id="7" w:name="bDatetxt"/>
            <w:bookmarkEnd w:id="7"/>
          </w:p>
          <w:p w14:paraId="13111F81" w14:textId="77777777" w:rsidR="003B00B1" w:rsidRDefault="003B00B1">
            <w:pPr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[EXPERT_POSITION]</w:t>
            </w:r>
          </w:p>
        </w:tc>
        <w:tc>
          <w:tcPr>
            <w:tcW w:w="360" w:type="dxa"/>
          </w:tcPr>
          <w:p w14:paraId="12F2595B" w14:textId="77777777" w:rsidR="003B00B1" w:rsidRDefault="003B00B1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5AA217" w14:textId="77777777" w:rsidR="003B00B1" w:rsidRDefault="003B00B1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599" w:type="dxa"/>
            <w:vAlign w:val="bottom"/>
          </w:tcPr>
          <w:p w14:paraId="0E0948BD" w14:textId="77777777" w:rsidR="003B00B1" w:rsidRDefault="003B00B1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384238" w14:textId="77777777" w:rsidR="003B00B1" w:rsidRDefault="003B00B1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[EXPERT_FIO]</w:t>
            </w:r>
          </w:p>
        </w:tc>
      </w:tr>
      <w:tr w:rsidR="003B00B1" w14:paraId="50CCB32D" w14:textId="77777777" w:rsidTr="003B00B1">
        <w:trPr>
          <w:trHeight w:val="560"/>
        </w:trPr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D4780E" w14:textId="77777777" w:rsidR="003B00B1" w:rsidRDefault="003B00B1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наименование должности эксперта</w:t>
            </w:r>
          </w:p>
        </w:tc>
        <w:tc>
          <w:tcPr>
            <w:tcW w:w="450" w:type="dxa"/>
            <w:gridSpan w:val="2"/>
          </w:tcPr>
          <w:p w14:paraId="430E70A0" w14:textId="77777777" w:rsidR="003B00B1" w:rsidRDefault="003B00B1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3852A" w14:textId="77777777" w:rsidR="003B00B1" w:rsidRDefault="003B00B1">
            <w:pPr>
              <w:jc w:val="center"/>
              <w:rPr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подпись</w:t>
            </w:r>
          </w:p>
          <w:p w14:paraId="4E186A55" w14:textId="77777777" w:rsidR="003B00B1" w:rsidRDefault="003B00B1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599" w:type="dxa"/>
          </w:tcPr>
          <w:p w14:paraId="19B42310" w14:textId="77777777" w:rsidR="003B00B1" w:rsidRDefault="003B00B1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B1CAAC" w14:textId="77777777" w:rsidR="003B00B1" w:rsidRDefault="003B00B1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расшифровка подписи</w:t>
            </w:r>
          </w:p>
          <w:p w14:paraId="75B8E240" w14:textId="77777777" w:rsidR="003B00B1" w:rsidRDefault="003B00B1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bidi="hi-IN"/>
              </w:rPr>
            </w:pPr>
          </w:p>
        </w:tc>
      </w:tr>
    </w:tbl>
    <w:p w14:paraId="725B1F7B" w14:textId="58029DFD" w:rsidR="00F95A7A" w:rsidRDefault="003B00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</w:t>
      </w:r>
      <w:r w:rsidR="001F1CAD">
        <w:rPr>
          <w:color w:val="000000"/>
          <w:sz w:val="28"/>
          <w:szCs w:val="28"/>
          <w:u w:val="single"/>
        </w:rPr>
        <w:t xml:space="preserve">[FINISH_DATE] </w:t>
      </w:r>
      <w:r w:rsidR="001F1CAD">
        <w:rPr>
          <w:color w:val="000000"/>
          <w:sz w:val="28"/>
          <w:szCs w:val="28"/>
        </w:rPr>
        <w:t>г.</w:t>
      </w:r>
    </w:p>
    <w:p w14:paraId="2CD395A4" w14:textId="77777777" w:rsidR="00F95A7A" w:rsidRDefault="00F95A7A">
      <w:pPr>
        <w:tabs>
          <w:tab w:val="left" w:pos="3912"/>
        </w:tabs>
        <w:jc w:val="center"/>
      </w:pPr>
    </w:p>
    <w:sectPr w:rsidR="00F95A7A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2A5A3" w14:textId="77777777" w:rsidR="00D5011D" w:rsidRDefault="00D5011D">
      <w:r>
        <w:separator/>
      </w:r>
    </w:p>
  </w:endnote>
  <w:endnote w:type="continuationSeparator" w:id="0">
    <w:p w14:paraId="001F016A" w14:textId="77777777" w:rsidR="00D5011D" w:rsidRDefault="00D5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4DED" w14:textId="77777777" w:rsidR="00D5011D" w:rsidRDefault="00D5011D">
      <w:r>
        <w:separator/>
      </w:r>
    </w:p>
  </w:footnote>
  <w:footnote w:type="continuationSeparator" w:id="0">
    <w:p w14:paraId="3D48284C" w14:textId="77777777" w:rsidR="00D5011D" w:rsidRDefault="00D50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A4E2" w14:textId="0842087C" w:rsidR="00F95A7A" w:rsidRDefault="00D5011D">
    <w:pPr>
      <w:pStyle w:val="Header"/>
      <w:jc w:val="center"/>
      <w:rPr>
        <w:sz w:val="30"/>
        <w:szCs w:val="30"/>
      </w:rPr>
    </w:pPr>
    <w:r>
      <w:rPr>
        <w:noProof/>
      </w:rPr>
      <w:pict w14:anchorId="34DC735A">
        <v:rect id="Frame1" o:spid="_x0000_s2049" style="position:absolute;left:0;text-align:left;margin-left:0;margin-top:.05pt;width:8.55pt;height:1.7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" filled="f" stroked="f">
          <v:textbox inset="0,0,0,0">
            <w:txbxContent>
              <w:p w14:paraId="5C5E695E" w14:textId="77777777" w:rsidR="00F95A7A" w:rsidRDefault="001F1CAD">
                <w:pPr>
                  <w:pStyle w:val="Header"/>
                </w:pPr>
                <w:r>
                  <w:rPr>
                    <w:rStyle w:val="PageNumber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2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E390" w14:textId="77777777" w:rsidR="00F95A7A" w:rsidRDefault="00F95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A7A"/>
    <w:rsid w:val="0007663E"/>
    <w:rsid w:val="00116FA7"/>
    <w:rsid w:val="001F1CAD"/>
    <w:rsid w:val="003B00B1"/>
    <w:rsid w:val="003B11B5"/>
    <w:rsid w:val="005221DE"/>
    <w:rsid w:val="00567FF1"/>
    <w:rsid w:val="008F6A18"/>
    <w:rsid w:val="00A7481F"/>
    <w:rsid w:val="00AC68EC"/>
    <w:rsid w:val="00CC77B9"/>
    <w:rsid w:val="00D5011D"/>
    <w:rsid w:val="00E175C9"/>
    <w:rsid w:val="00EC6848"/>
    <w:rsid w:val="00F155DF"/>
    <w:rsid w:val="00F44E67"/>
    <w:rsid w:val="00F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63AD0A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/>
  <dc:description/>
  <cp:lastModifiedBy>Aliaksandr Mikhailau2</cp:lastModifiedBy>
  <cp:revision>29</cp:revision>
  <cp:lastPrinted>2013-12-19T06:56:00Z</cp:lastPrinted>
  <dcterms:created xsi:type="dcterms:W3CDTF">2019-09-07T11:41:00Z</dcterms:created>
  <dcterms:modified xsi:type="dcterms:W3CDTF">2019-10-10T14:57:00Z</dcterms:modified>
  <dc:language>ru-RU</dc:language>
</cp:coreProperties>
</file>