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ab/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8"/>
          <w:szCs w:val="28"/>
        </w:rPr>
      </w:pPr>
      <w:r>
        <w:rPr>
          <w:rFonts w:cs="Calibri" w:ascii="Calibri" w:hAnsi="Calibri"/>
          <w:b/>
          <w:color w:val="000000"/>
          <w:sz w:val="28"/>
          <w:szCs w:val="28"/>
        </w:rPr>
        <w:t>СПРАВКА</w:t>
      </w:r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 xml:space="preserve">о стоимости проведения  [EXP_TYPE] №[NUMBER] от [FINISH_DATE]. </w:t>
      </w:r>
    </w:p>
    <w:p>
      <w:pPr>
        <w:pStyle w:val="Normal"/>
        <w:ind w:left="-360" w:firstLine="1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1033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2067"/>
        <w:gridCol w:w="2067"/>
        <w:gridCol w:w="2067"/>
        <w:gridCol w:w="2067"/>
        <w:gridCol w:w="2068"/>
      </w:tblGrid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 Стоимость 1 часа работы эксперта,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[HOUR_COST]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Время, затраченное экспертом (экспертами),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[TIME]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 Стоимость работ эксперта (пункт 1 х пункт 2),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[TIME_COST]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 xml:space="preserve">4. Стоимость 1 часа работы  _______________________, рублей, копеек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 Время затраченное _______________________,  часов       </w:t>
            </w:r>
          </w:p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 xml:space="preserve">                                                           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 Стоимость работ         _____________________,  (пункт 4 х пункт 5) рублей, копеек   </w:t>
            </w:r>
            <w:r>
              <w:rPr>
                <w:color w:val="000000"/>
                <w:sz w:val="28"/>
                <w:szCs w:val="28"/>
                <w:vertAlign w:val="superscript"/>
              </w:rPr>
              <w:t>наименование должности специалиста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Стоимость расходных материалов,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[MISC_COST]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color w:val="000000"/>
                <w:sz w:val="28"/>
                <w:szCs w:val="28"/>
              </w:rPr>
              <w:t xml:space="preserve">8. </w:t>
            </w:r>
            <w:r>
              <w:rPr>
                <w:rFonts w:eastAsia="Noto Sans CJK SC Regular"/>
                <w:color w:val="000000"/>
                <w:sz w:val="30"/>
                <w:szCs w:val="30"/>
              </w:rPr>
              <w:t>Суммарное время, затраченное экспертом, специалистами (сумма пунктов 2, 5), часов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rFonts w:eastAsia="Noto Sans CJK SC Regular"/>
                <w:color w:val="000000"/>
                <w:sz w:val="28"/>
                <w:szCs w:val="28"/>
              </w:rPr>
              <w:t>[TIME]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 Стоимость текущего ремонта экспертного (специального) оборудования, приходящаяся на 1 час работы эксперта (специалиста),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[INV_COST]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 Стоимость текущего ремонта экспертного (специального) оборудования (пункт 8 х пункт 9),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[INV_TOTAL]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11. Себестоимость (сумма пунктов 3,6,7,10),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[TOTAL]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12. Уровень рентабельности, %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eastAsia="Noto Sans CJK SC Regular"/>
                <w:color w:val="000000"/>
                <w:sz w:val="30"/>
                <w:szCs w:val="30"/>
              </w:rPr>
            </w:pPr>
            <w:r>
              <w:rPr>
                <w:rFonts w:eastAsia="Noto Sans CJK SC Regular"/>
                <w:color w:val="000000"/>
                <w:sz w:val="30"/>
                <w:szCs w:val="30"/>
              </w:rPr>
              <w:t>13. Рентабельность (пункт12 х (пункт 3+ пункт 6)/100),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14. Стоимость проведения экспертизы (исследования) (сумма пунктов 11 и 13), рублей, копеек</w:t>
            </w:r>
          </w:p>
        </w:tc>
        <w:tc>
          <w:tcPr>
            <w:tcW w:w="82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b/>
                <w:color w:val="000000"/>
                <w:sz w:val="28"/>
                <w:szCs w:val="28"/>
              </w:rPr>
              <w:t>[TOTAL]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[EXPERT_POSITION]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912" w:leader="none"/>
              </w:tabs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6202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912" w:leader="none"/>
              </w:tabs>
              <w:snapToGrid w:val="false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[EXPERT_FIO]</w:t>
            </w:r>
          </w:p>
        </w:tc>
      </w:tr>
      <w:tr>
        <w:trPr/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наименование должности эксперта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18"/>
                <w:szCs w:val="18"/>
              </w:rPr>
              <w:t>подпись</w:t>
            </w:r>
          </w:p>
          <w:p>
            <w:pPr>
              <w:pStyle w:val="Normal"/>
              <w:tabs>
                <w:tab w:val="left" w:pos="3912" w:leader="none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20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расшифровка подписи</w:t>
            </w:r>
          </w:p>
          <w:p>
            <w:pPr>
              <w:pStyle w:val="Normal"/>
              <w:tabs>
                <w:tab w:val="left" w:pos="3912" w:leader="none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3912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>
      <w:pPr>
        <w:pStyle w:val="Normal"/>
        <w:tabs>
          <w:tab w:val="left" w:pos="3912" w:leader="none"/>
        </w:tabs>
        <w:jc w:val="center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247" w:right="567" w:header="709" w:top="851" w:footer="0" w:bottom="90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30"/>
        <w:szCs w:val="30"/>
      </w:rPr>
    </w:pPr>
    <w:r>
      <w:rPr>
        <w:sz w:val="30"/>
        <w:szCs w:val="3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1760" cy="2476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40" cy="2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t>3</w:t>
                          </w:r>
                          <w:r>
                            <w:rPr>
                              <w:rStyle w:val="PageNumber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7.9pt;margin-top:0.05pt;width:8.7pt;height:1.8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  <w:color w:val="000000"/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instrText> PAGE </w:instrTex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t>3</w:t>
                    </w:r>
                    <w:r>
                      <w:rPr>
                        <w:rStyle w:val="PageNumber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overflowPunct w:val="true"/>
      <w:textAlignment w:val="auto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pravka_new_material_x005F_x005F_x005F_x005F_x005F_x005F_x005F_x005F_x005F_x005F_x005F_x005F_x005F_x005F_x005F_x005F_x005F_x0000__x005F_x005F_x005F_x005F_x005F_x005F_x005F_x005F_x005F_x005F_x005F_x005F_x005F_x005F_x005F_x005F_x005F_x0000__x005F_x005F_x005F_x005F_x005F_x005F_x005F_x005F_x005F_x005F_x005F_x005F_x005F_x005F_x005F_x005F_x005F_x0000_</Template>
  <TotalTime>58</TotalTime>
  <Application>LibreOffice/6.0.7.3$Linux_X86_64 LibreOffice_project/00m0$Build-3</Application>
  <Pages>3</Pages>
  <Words>172</Words>
  <Characters>1228</Characters>
  <CharactersWithSpaces>1472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2019-09-07T08:30:05Z</dcterms:created>
  <dc:creator/>
  <dc:description/>
  <dc:language>ru-RU</dc:language>
  <cp:lastModifiedBy/>
  <cp:lastPrinted>2013-12-19T06:56:00Z</cp:lastPrinted>
  <dcterms:modified xsi:type="dcterms:W3CDTF">2019-09-08T17:23:35Z</dcterms:modified>
  <cp:revision>18</cp:revision>
  <dc:subject/>
  <dc:title>Приложение 2</dc:title>
</cp:coreProperties>
</file>